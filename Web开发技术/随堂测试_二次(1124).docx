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CDD" w:rsidRDefault="00FF4CDD">
      <w:r>
        <w:rPr>
          <w:rFonts w:hint="eastAsia"/>
        </w:rPr>
        <w:t>选择题</w:t>
      </w:r>
    </w:p>
    <w:p w:rsidR="00FF4CDD" w:rsidRDefault="00FF4CDD" w:rsidP="00AD061E">
      <w:r>
        <w:t xml:space="preserve">1. </w:t>
      </w:r>
      <w:r w:rsidRPr="005C24FC">
        <w:rPr>
          <w:rFonts w:hint="eastAsia"/>
        </w:rPr>
        <w:t>在编写过滤器时，需要完成的方法</w:t>
      </w:r>
      <w:r w:rsidRPr="005C24FC">
        <w:t>(   )</w:t>
      </w:r>
    </w:p>
    <w:p w:rsidR="00FF4CDD" w:rsidRDefault="00FF4CDD" w:rsidP="00AD061E">
      <w:r>
        <w:t xml:space="preserve">(A) </w:t>
      </w:r>
      <w:r w:rsidRPr="005C24FC">
        <w:t>doFilter()</w:t>
      </w:r>
    </w:p>
    <w:p w:rsidR="00FF4CDD" w:rsidRDefault="00FF4CDD" w:rsidP="00AD061E">
      <w:r>
        <w:t xml:space="preserve">(B) </w:t>
      </w:r>
      <w:r w:rsidRPr="005C24FC">
        <w:t>doChain()</w:t>
      </w:r>
    </w:p>
    <w:p w:rsidR="00FF4CDD" w:rsidRDefault="00FF4CDD" w:rsidP="00AD061E">
      <w:r>
        <w:t xml:space="preserve">(C) </w:t>
      </w:r>
      <w:r w:rsidRPr="005C24FC">
        <w:t>doPost()</w:t>
      </w:r>
    </w:p>
    <w:p w:rsidR="00FF4CDD" w:rsidRDefault="00FF4CDD" w:rsidP="00AD061E">
      <w:r>
        <w:t xml:space="preserve">(D) </w:t>
      </w:r>
      <w:r w:rsidRPr="005C24FC">
        <w:t>doDelete()</w:t>
      </w:r>
    </w:p>
    <w:p w:rsidR="00FF4CDD" w:rsidRDefault="00FF4CDD"/>
    <w:p w:rsidR="00FF4CDD" w:rsidRDefault="00FF4CDD" w:rsidP="007B0EFF">
      <w:r>
        <w:t>2.</w:t>
      </w:r>
      <w:r w:rsidRPr="00FA691C">
        <w:t xml:space="preserve"> </w:t>
      </w:r>
      <w:r>
        <w:rPr>
          <w:rFonts w:hint="eastAsia"/>
        </w:rPr>
        <w:t>以下代码执行效果为（</w:t>
      </w:r>
      <w:r>
        <w:t xml:space="preserve">  </w:t>
      </w:r>
      <w:r>
        <w:rPr>
          <w:rFonts w:hint="eastAsia"/>
        </w:rPr>
        <w:t>）：</w:t>
      </w:r>
    </w:p>
    <w:p w:rsidR="00FF4CDD" w:rsidRDefault="00FF4CDD" w:rsidP="007B0EFF">
      <w:r>
        <w:t>&lt;c:forEach var  = "i" begin = "1" end ="5" step = "2"&gt;</w:t>
      </w:r>
    </w:p>
    <w:p w:rsidR="00FF4CDD" w:rsidRDefault="00FF4CDD" w:rsidP="007B0EFF">
      <w:r>
        <w:t xml:space="preserve">         &lt;c:outvalue=“${i}”/&gt;</w:t>
      </w:r>
    </w:p>
    <w:p w:rsidR="00FF4CDD" w:rsidRDefault="00FF4CDD" w:rsidP="007B0EFF">
      <w:r>
        <w:t>&lt;/c:forEach&gt;</w:t>
      </w:r>
    </w:p>
    <w:p w:rsidR="00FF4CDD" w:rsidRDefault="00FF4CDD" w:rsidP="007B0EFF"/>
    <w:p w:rsidR="00FF4CDD" w:rsidRDefault="00FF4CDD" w:rsidP="007B0EFF">
      <w:r>
        <w:t xml:space="preserve">(A) </w:t>
      </w:r>
      <w:r w:rsidRPr="00FA691C">
        <w:t>1 2 3 4 5</w:t>
      </w:r>
    </w:p>
    <w:p w:rsidR="00FF4CDD" w:rsidRDefault="00FF4CDD" w:rsidP="007B0EFF">
      <w:r>
        <w:t xml:space="preserve">(B) </w:t>
      </w:r>
      <w:r w:rsidRPr="00FA691C">
        <w:t>1 3 5</w:t>
      </w:r>
    </w:p>
    <w:p w:rsidR="00FF4CDD" w:rsidRDefault="00FF4CDD" w:rsidP="007B0EFF">
      <w:r>
        <w:t xml:space="preserve">(C) </w:t>
      </w:r>
      <w:r w:rsidRPr="00FA691C">
        <w:t>i i i</w:t>
      </w:r>
    </w:p>
    <w:p w:rsidR="00FF4CDD" w:rsidRDefault="00FF4CDD" w:rsidP="007B0EFF">
      <w:r>
        <w:t xml:space="preserve">(D) </w:t>
      </w:r>
      <w:r w:rsidRPr="00FA691C">
        <w:t>15</w:t>
      </w:r>
    </w:p>
    <w:p w:rsidR="00FF4CDD" w:rsidRDefault="00FF4CDD"/>
    <w:p w:rsidR="00FF4CDD" w:rsidRDefault="00FF4CDD" w:rsidP="007B0EFF">
      <w:r>
        <w:t xml:space="preserve">3. </w:t>
      </w:r>
      <w:r w:rsidRPr="00F77751">
        <w:rPr>
          <w:rFonts w:hint="eastAsia"/>
        </w:rPr>
        <w:t>以下哪个标签实现了</w:t>
      </w:r>
      <w:r w:rsidRPr="00F77751">
        <w:t>switch</w:t>
      </w:r>
      <w:r w:rsidRPr="00F77751">
        <w:rPr>
          <w:rFonts w:hint="eastAsia"/>
        </w:rPr>
        <w:t>功能</w:t>
      </w:r>
      <w:r w:rsidRPr="00F77751">
        <w:t>(   )</w:t>
      </w:r>
    </w:p>
    <w:p w:rsidR="00FF4CDD" w:rsidRDefault="00FF4CDD" w:rsidP="007B0EFF">
      <w:r>
        <w:t xml:space="preserve">(A) </w:t>
      </w:r>
      <w:r w:rsidRPr="00F77751">
        <w:t>&lt;c:if&gt;</w:t>
      </w:r>
    </w:p>
    <w:p w:rsidR="00FF4CDD" w:rsidRDefault="00FF4CDD" w:rsidP="007B0EFF">
      <w:r>
        <w:t xml:space="preserve">(B) </w:t>
      </w:r>
      <w:r w:rsidRPr="00F77751">
        <w:t>&lt;c:switch&gt;</w:t>
      </w:r>
    </w:p>
    <w:p w:rsidR="00FF4CDD" w:rsidRDefault="00FF4CDD" w:rsidP="007B0EFF">
      <w:r>
        <w:t xml:space="preserve">(C) </w:t>
      </w:r>
      <w:r w:rsidRPr="00F77751">
        <w:t>&lt;c:choose&gt;</w:t>
      </w:r>
    </w:p>
    <w:p w:rsidR="00FF4CDD" w:rsidRDefault="00FF4CDD">
      <w:r>
        <w:t xml:space="preserve">(D) </w:t>
      </w:r>
      <w:r w:rsidRPr="00F77751">
        <w:t>&lt;c:case&gt;</w:t>
      </w:r>
    </w:p>
    <w:p w:rsidR="00FF4CDD" w:rsidRDefault="00FF4CDD"/>
    <w:p w:rsidR="00FF4CDD" w:rsidRDefault="00FF4CDD" w:rsidP="0074549A">
      <w:r>
        <w:t>4. public classSecurityFilter  __________________{</w:t>
      </w:r>
    </w:p>
    <w:p w:rsidR="00FF4CDD" w:rsidRDefault="00FF4CDD" w:rsidP="0074549A"/>
    <w:p w:rsidR="00FF4CDD" w:rsidRDefault="00FF4CDD" w:rsidP="0074549A">
      <w:r>
        <w:t>...</w:t>
      </w:r>
    </w:p>
    <w:p w:rsidR="00FF4CDD" w:rsidRDefault="00FF4CDD" w:rsidP="0074549A"/>
    <w:p w:rsidR="00FF4CDD" w:rsidRDefault="00FF4CDD" w:rsidP="0074549A">
      <w:r>
        <w:t xml:space="preserve">} </w:t>
      </w:r>
    </w:p>
    <w:p w:rsidR="00FF4CDD" w:rsidRDefault="00FF4CDD" w:rsidP="0074549A">
      <w:r>
        <w:rPr>
          <w:rFonts w:hint="eastAsia"/>
        </w:rPr>
        <w:t>如果想要让该类成为一个过滤器</w:t>
      </w:r>
      <w:r>
        <w:t>,</w:t>
      </w:r>
      <w:r>
        <w:rPr>
          <w:rFonts w:hint="eastAsia"/>
        </w:rPr>
        <w:t>横线处应为</w:t>
      </w:r>
      <w:r>
        <w:t>(   )</w:t>
      </w:r>
    </w:p>
    <w:p w:rsidR="00FF4CDD" w:rsidRDefault="00FF4CDD" w:rsidP="0074549A"/>
    <w:p w:rsidR="00FF4CDD" w:rsidRDefault="00FF4CDD" w:rsidP="0074549A">
      <w:r>
        <w:t xml:space="preserve">(A) </w:t>
      </w:r>
      <w:r w:rsidRPr="008F3138">
        <w:t>implements HttpFilter</w:t>
      </w:r>
    </w:p>
    <w:p w:rsidR="00FF4CDD" w:rsidRDefault="00FF4CDD" w:rsidP="0074549A">
      <w:r>
        <w:t xml:space="preserve">(B) </w:t>
      </w:r>
      <w:r w:rsidRPr="008F3138">
        <w:t>extends Filter</w:t>
      </w:r>
    </w:p>
    <w:p w:rsidR="00FF4CDD" w:rsidRDefault="00FF4CDD" w:rsidP="0074549A">
      <w:r>
        <w:t xml:space="preserve">(C) </w:t>
      </w:r>
      <w:r w:rsidRPr="008F3138">
        <w:t>extends HttpFilter</w:t>
      </w:r>
    </w:p>
    <w:p w:rsidR="00FF4CDD" w:rsidRDefault="00FF4CDD" w:rsidP="0074549A">
      <w:r>
        <w:t xml:space="preserve">(D) </w:t>
      </w:r>
      <w:r w:rsidRPr="008F3138">
        <w:t>implements Filter</w:t>
      </w:r>
    </w:p>
    <w:p w:rsidR="00FF4CDD" w:rsidRDefault="00FF4CDD"/>
    <w:p w:rsidR="00FF4CDD" w:rsidRDefault="00FF4CDD">
      <w:r>
        <w:t>5.</w:t>
      </w:r>
      <w:r>
        <w:rPr>
          <w:rFonts w:hint="eastAsia"/>
        </w:rPr>
        <w:t>在</w:t>
      </w:r>
      <w:r>
        <w:t>J2EE</w:t>
      </w:r>
      <w:r>
        <w:rPr>
          <w:rFonts w:hint="eastAsia"/>
        </w:rPr>
        <w:t>中，使用</w:t>
      </w:r>
      <w:r>
        <w:t>Servlet</w:t>
      </w:r>
      <w:r>
        <w:rPr>
          <w:rFonts w:hint="eastAsia"/>
        </w:rPr>
        <w:t>过滤器时，需要在</w:t>
      </w:r>
      <w:r>
        <w:t>web.xml</w:t>
      </w:r>
      <w:r>
        <w:rPr>
          <w:rFonts w:hint="eastAsia"/>
        </w:rPr>
        <w:t>中通过（）元素将过滤器映射到</w:t>
      </w:r>
      <w:r>
        <w:t>Web</w:t>
      </w:r>
      <w:r>
        <w:rPr>
          <w:rFonts w:hint="eastAsia"/>
        </w:rPr>
        <w:t>资源</w:t>
      </w:r>
      <w:r>
        <w:t xml:space="preserve"> </w:t>
      </w:r>
    </w:p>
    <w:p w:rsidR="00FF4CDD" w:rsidRDefault="00FF4CDD" w:rsidP="008A79DB">
      <w:r>
        <w:t>(A) &lt;filter-mapping&gt;</w:t>
      </w:r>
    </w:p>
    <w:p w:rsidR="00FF4CDD" w:rsidRDefault="00FF4CDD" w:rsidP="008A79DB">
      <w:r>
        <w:t>(B) &lt;filter&gt;</w:t>
      </w:r>
    </w:p>
    <w:p w:rsidR="00FF4CDD" w:rsidRDefault="00FF4CDD" w:rsidP="008A79DB">
      <w:r>
        <w:t>(C) &lt;servlet&gt;</w:t>
      </w:r>
    </w:p>
    <w:p w:rsidR="00FF4CDD" w:rsidRDefault="00FF4CDD" w:rsidP="008A79DB">
      <w:r>
        <w:t>(D) &lt;servlet-mappingss&gt;</w:t>
      </w:r>
    </w:p>
    <w:p w:rsidR="00FF4CDD" w:rsidRDefault="00FF4CDD" w:rsidP="008A79DB"/>
    <w:p w:rsidR="00FF4CDD" w:rsidRDefault="00FF4CDD" w:rsidP="008A79DB"/>
    <w:p w:rsidR="00FF4CDD" w:rsidRDefault="00FF4CDD" w:rsidP="008A79DB"/>
    <w:p w:rsidR="00FF4CDD" w:rsidRDefault="00FF4CDD" w:rsidP="008A79DB">
      <w:r>
        <w:t>6.</w:t>
      </w:r>
      <w:r>
        <w:rPr>
          <w:rFonts w:hint="eastAsia"/>
        </w:rPr>
        <w:t>要为一个名为</w:t>
      </w:r>
      <w:r>
        <w:t>TestServlet</w:t>
      </w:r>
      <w:r>
        <w:rPr>
          <w:rFonts w:hint="eastAsia"/>
        </w:rPr>
        <w:t>的服务器小程序指定初始化参数，应该使用下面哪个部署描述文件元素？</w:t>
      </w:r>
    </w:p>
    <w:p w:rsidR="00FF4CDD" w:rsidRDefault="00FF4CDD" w:rsidP="009D0932">
      <w:r>
        <w:t>(A) &lt;param&gt;</w:t>
      </w:r>
    </w:p>
    <w:p w:rsidR="00FF4CDD" w:rsidRDefault="00FF4CDD" w:rsidP="009D0932">
      <w:r>
        <w:t>(B) &lt;init-param&gt;</w:t>
      </w:r>
    </w:p>
    <w:p w:rsidR="00FF4CDD" w:rsidRDefault="00FF4CDD" w:rsidP="009D0932">
      <w:r>
        <w:t>(C) &lt;servlet-param&gt;</w:t>
      </w:r>
    </w:p>
    <w:p w:rsidR="00FF4CDD" w:rsidRDefault="00FF4CDD" w:rsidP="009D0932">
      <w:r>
        <w:t>(D) &lt;initialization-param&gt;</w:t>
      </w:r>
    </w:p>
    <w:p w:rsidR="00FF4CDD" w:rsidRDefault="00FF4CDD" w:rsidP="008A79DB"/>
    <w:p w:rsidR="00FF4CDD" w:rsidRDefault="00FF4CDD"/>
    <w:p w:rsidR="00FF4CDD" w:rsidRDefault="00FF4CDD">
      <w:r>
        <w:rPr>
          <w:rFonts w:hint="eastAsia"/>
        </w:rPr>
        <w:t>简答题</w:t>
      </w:r>
    </w:p>
    <w:p w:rsidR="00FF4CDD" w:rsidRDefault="00FF4CDD">
      <w:pPr>
        <w:numPr>
          <w:ilvl w:val="0"/>
          <w:numId w:val="1"/>
        </w:numPr>
      </w:pPr>
      <w:r>
        <w:rPr>
          <w:rFonts w:hint="eastAsia"/>
        </w:rPr>
        <w:t>列举</w:t>
      </w:r>
      <w:r>
        <w:t>JSP</w:t>
      </w:r>
      <w:r>
        <w:rPr>
          <w:rFonts w:hint="eastAsia"/>
        </w:rPr>
        <w:t>的</w:t>
      </w:r>
      <w:r>
        <w:t>9</w:t>
      </w:r>
      <w:r>
        <w:rPr>
          <w:rFonts w:hint="eastAsia"/>
        </w:rPr>
        <w:t>大内置对象。</w:t>
      </w:r>
    </w:p>
    <w:p w:rsidR="00FF4CDD" w:rsidRDefault="00FF4CDD">
      <w:pPr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简要说明过滤器和监听器的作用。并简述各自关键接口</w:t>
      </w:r>
    </w:p>
    <w:p w:rsidR="00FF4CDD" w:rsidRDefault="00FF4CDD">
      <w:pPr>
        <w:numPr>
          <w:ilvl w:val="0"/>
          <w:numId w:val="1"/>
        </w:numPr>
      </w:pPr>
      <w:r>
        <w:rPr>
          <w:rFonts w:hint="eastAsia"/>
        </w:rPr>
        <w:t>简述实现文件上传的前台注意事项</w:t>
      </w:r>
    </w:p>
    <w:sectPr w:rsidR="00FF4CDD" w:rsidSect="003E0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802B3F1"/>
    <w:multiLevelType w:val="singleLevel"/>
    <w:tmpl w:val="F802B3F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45CA"/>
    <w:rsid w:val="000B2A97"/>
    <w:rsid w:val="0015501D"/>
    <w:rsid w:val="001824B7"/>
    <w:rsid w:val="00192C51"/>
    <w:rsid w:val="001B56D5"/>
    <w:rsid w:val="001B7D8E"/>
    <w:rsid w:val="00214A18"/>
    <w:rsid w:val="0021628E"/>
    <w:rsid w:val="00253C3F"/>
    <w:rsid w:val="002C025B"/>
    <w:rsid w:val="002D69A3"/>
    <w:rsid w:val="002E45CA"/>
    <w:rsid w:val="00317786"/>
    <w:rsid w:val="003824C3"/>
    <w:rsid w:val="003E03F0"/>
    <w:rsid w:val="00524346"/>
    <w:rsid w:val="005C24FC"/>
    <w:rsid w:val="00612692"/>
    <w:rsid w:val="006878CA"/>
    <w:rsid w:val="006C1D85"/>
    <w:rsid w:val="00723B4C"/>
    <w:rsid w:val="0074549A"/>
    <w:rsid w:val="007737E7"/>
    <w:rsid w:val="00796EE9"/>
    <w:rsid w:val="007B0EFF"/>
    <w:rsid w:val="0086655F"/>
    <w:rsid w:val="00887F5C"/>
    <w:rsid w:val="008A79DB"/>
    <w:rsid w:val="008D5138"/>
    <w:rsid w:val="008F3138"/>
    <w:rsid w:val="009377AA"/>
    <w:rsid w:val="009573DF"/>
    <w:rsid w:val="009D0932"/>
    <w:rsid w:val="009D4592"/>
    <w:rsid w:val="009E4FDE"/>
    <w:rsid w:val="009F69FE"/>
    <w:rsid w:val="00A03053"/>
    <w:rsid w:val="00A47AC3"/>
    <w:rsid w:val="00A542C8"/>
    <w:rsid w:val="00AA79AD"/>
    <w:rsid w:val="00AC6D7F"/>
    <w:rsid w:val="00AD061E"/>
    <w:rsid w:val="00AD1064"/>
    <w:rsid w:val="00B81C7F"/>
    <w:rsid w:val="00B9588E"/>
    <w:rsid w:val="00BB51C7"/>
    <w:rsid w:val="00BC37DF"/>
    <w:rsid w:val="00BF3047"/>
    <w:rsid w:val="00BF4A9A"/>
    <w:rsid w:val="00C430EF"/>
    <w:rsid w:val="00D34D92"/>
    <w:rsid w:val="00D7696A"/>
    <w:rsid w:val="00DD413D"/>
    <w:rsid w:val="00F1184A"/>
    <w:rsid w:val="00F52206"/>
    <w:rsid w:val="00F67A9F"/>
    <w:rsid w:val="00F77751"/>
    <w:rsid w:val="00F94D35"/>
    <w:rsid w:val="00FA691C"/>
    <w:rsid w:val="00FF0B02"/>
    <w:rsid w:val="00FF314F"/>
    <w:rsid w:val="00FF4CDD"/>
    <w:rsid w:val="147919CA"/>
    <w:rsid w:val="41685022"/>
    <w:rsid w:val="466B2C4A"/>
    <w:rsid w:val="6D0056C8"/>
    <w:rsid w:val="72B67F31"/>
    <w:rsid w:val="73686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93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3E0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03F0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3E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03F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</TotalTime>
  <Pages>2</Pages>
  <Words>122</Words>
  <Characters>700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AutoBVT</cp:lastModifiedBy>
  <cp:revision>131</cp:revision>
  <dcterms:created xsi:type="dcterms:W3CDTF">2018-10-23T00:46:00Z</dcterms:created>
  <dcterms:modified xsi:type="dcterms:W3CDTF">2018-11-22T12:27:00Z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